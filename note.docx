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34965" w14:textId="06107EB8" w:rsidR="009303D9" w:rsidRDefault="003223BE">
      <w:pPr>
        <w:pStyle w:val="papertitle"/>
      </w:pPr>
      <w:r>
        <w:t>Assignment 3</w:t>
      </w:r>
      <w:r w:rsidR="009B3538">
        <w:t xml:space="preserve">: </w:t>
      </w:r>
      <w:r>
        <w:t xml:space="preserve">A </w:t>
      </w:r>
      <w:r w:rsidR="009B3538">
        <w:t xml:space="preserve">SIK </w:t>
      </w:r>
      <w:r>
        <w:t>Pipeline</w:t>
      </w:r>
    </w:p>
    <w:p w14:paraId="3AC399BC" w14:textId="09A6A509" w:rsidR="009303D9" w:rsidRDefault="003223BE" w:rsidP="00115AC8">
      <w:pPr>
        <w:pStyle w:val="papersubtitle"/>
      </w:pPr>
      <w:r>
        <w:t>Natsagdorj</w:t>
      </w:r>
      <w:r w:rsidR="00115AC8">
        <w:t xml:space="preserve"> </w:t>
      </w:r>
      <w:r>
        <w:t>Baljinnyam, Justin Hill, Marco Reyes</w:t>
      </w:r>
    </w:p>
    <w:p w14:paraId="7CED864D" w14:textId="77777777" w:rsidR="009B3538" w:rsidRDefault="009B3538">
      <w:pPr>
        <w:pStyle w:val="papersubtitle"/>
      </w:pPr>
      <w:r>
        <w:t>EE480 – Advanced Computer Architecture</w:t>
      </w:r>
    </w:p>
    <w:p w14:paraId="42F12AB1" w14:textId="77777777" w:rsidR="009303D9" w:rsidRDefault="009303D9" w:rsidP="009B3538">
      <w:pPr>
        <w:pStyle w:val="Author"/>
        <w:jc w:val="both"/>
        <w:rPr>
          <w:rFonts w:eastAsia="MS Mincho"/>
          <w:sz w:val="28"/>
          <w:szCs w:val="28"/>
        </w:rPr>
      </w:pPr>
    </w:p>
    <w:p w14:paraId="38FFA06B" w14:textId="77777777" w:rsidR="009B3538" w:rsidRPr="005B520E" w:rsidRDefault="009B3538" w:rsidP="009B3538">
      <w:pPr>
        <w:pStyle w:val="Author"/>
        <w:jc w:val="both"/>
        <w:sectPr w:rsidR="009B3538" w:rsidRPr="005B520E">
          <w:footerReference w:type="even" r:id="rId8"/>
          <w:footerReference w:type="default" r:id="rId9"/>
          <w:pgSz w:w="12240" w:h="15840" w:code="1"/>
          <w:pgMar w:top="1080" w:right="893" w:bottom="1440" w:left="893" w:header="720" w:footer="720" w:gutter="0"/>
          <w:cols w:space="720"/>
          <w:docGrid w:linePitch="360"/>
        </w:sectPr>
      </w:pPr>
    </w:p>
    <w:p w14:paraId="15C7EBA8" w14:textId="77777777" w:rsidR="009303D9" w:rsidRPr="005B520E" w:rsidRDefault="009303D9" w:rsidP="003223BE">
      <w:pPr>
        <w:jc w:val="both"/>
        <w:sectPr w:rsidR="009303D9" w:rsidRPr="005B520E">
          <w:type w:val="continuous"/>
          <w:pgSz w:w="12240" w:h="15840" w:code="1"/>
          <w:pgMar w:top="1080" w:right="893" w:bottom="1440" w:left="893" w:header="720" w:footer="720" w:gutter="0"/>
          <w:cols w:space="720"/>
          <w:docGrid w:linePitch="360"/>
        </w:sectPr>
      </w:pPr>
    </w:p>
    <w:p w14:paraId="31A851A4" w14:textId="77777777" w:rsidR="009303D9" w:rsidRPr="00D632BE" w:rsidRDefault="009B3538" w:rsidP="00B21E65">
      <w:pPr>
        <w:pStyle w:val="Heading1"/>
        <w:numPr>
          <w:ilvl w:val="0"/>
          <w:numId w:val="27"/>
        </w:numPr>
      </w:pPr>
      <w:r>
        <w:lastRenderedPageBreak/>
        <w:t>Introduction</w:t>
      </w:r>
    </w:p>
    <w:p w14:paraId="2150D09B" w14:textId="79D15A8B" w:rsidR="009303D9" w:rsidRPr="00A50EC6" w:rsidRDefault="009B3538" w:rsidP="00B21E65">
      <w:pPr>
        <w:pStyle w:val="BodyText"/>
        <w:ind w:left="720" w:firstLine="0"/>
        <w:rPr>
          <w:lang w:val="en-US"/>
        </w:rPr>
      </w:pPr>
      <w:r>
        <w:t xml:space="preserve">The purpose of this assignment </w:t>
      </w:r>
      <w:r w:rsidR="000D6283">
        <w:t>was to design and implement a pipelined implementation of SIK based on the previous assignment, a multi-cycle implementation of SIK.</w:t>
      </w:r>
    </w:p>
    <w:p w14:paraId="345F7D7C" w14:textId="77777777" w:rsidR="009303D9" w:rsidRPr="006B6B66" w:rsidRDefault="009B3538" w:rsidP="00B21E65">
      <w:pPr>
        <w:pStyle w:val="Heading1"/>
        <w:numPr>
          <w:ilvl w:val="0"/>
          <w:numId w:val="27"/>
        </w:numPr>
      </w:pPr>
      <w:r>
        <w:t>encoding the instruction set</w:t>
      </w:r>
    </w:p>
    <w:p w14:paraId="131A8E05" w14:textId="7375648A" w:rsidR="00A84776" w:rsidRDefault="00E3788E" w:rsidP="00B21E65">
      <w:pPr>
        <w:pStyle w:val="BodyText"/>
        <w:ind w:left="720" w:firstLine="0"/>
      </w:pPr>
      <w:r>
        <w:t xml:space="preserve">Compare to the multi-cycle implementation of the SIK, pipelined implemenation has 512 16 bit registers that consititude the stack of the machine. The first 256 of the registers are allocated for one thread and the second half is allocated for the second thread. The stack is indexed by 8-bt array of two elements, [7:0] sp [0:1]. </w:t>
      </w:r>
      <w:r w:rsidR="009817EA">
        <w:t xml:space="preserve">Two separate program counters were used to keep track of which thread is executing which instruction, [15:0] pc [0:1]. </w:t>
      </w:r>
    </w:p>
    <w:p w14:paraId="15ED58A7" w14:textId="77777777" w:rsidR="00B21E65" w:rsidRDefault="00B21E65" w:rsidP="00B21E65">
      <w:pPr>
        <w:pStyle w:val="BodyText"/>
        <w:ind w:firstLine="0"/>
      </w:pPr>
    </w:p>
    <w:p w14:paraId="6EFD1FFD" w14:textId="0CB3D42E" w:rsidR="00A84776" w:rsidRDefault="00B21E65" w:rsidP="00B21E65">
      <w:pPr>
        <w:pStyle w:val="BodyText"/>
        <w:numPr>
          <w:ilvl w:val="0"/>
          <w:numId w:val="27"/>
        </w:numPr>
        <w:jc w:val="center"/>
      </w:pPr>
      <w:r>
        <w:lastRenderedPageBreak/>
        <w:t>DESIGN AND ENCODING</w:t>
      </w:r>
    </w:p>
    <w:p w14:paraId="5BFE0AF4" w14:textId="525B5560" w:rsidR="00B21E65" w:rsidRDefault="00296642" w:rsidP="00B21E65">
      <w:pPr>
        <w:pStyle w:val="BodyText"/>
        <w:ind w:left="720" w:firstLine="0"/>
      </w:pPr>
      <w:r>
        <w:t xml:space="preserve">The verilog code for project 5 from last semester was used as an reference for pipelining and the hyperthreading was </w:t>
      </w:r>
      <w:r w:rsidR="00526261">
        <w:t xml:space="preserve">attempted to implement. The idea of implementing hyperthreading is that to have a </w:t>
      </w:r>
      <w:r w:rsidR="009261F3">
        <w:t>“</w:t>
      </w:r>
      <w:r w:rsidR="00526261">
        <w:t>switch</w:t>
      </w:r>
      <w:r w:rsidR="009261F3">
        <w:t>”</w:t>
      </w:r>
      <w:r w:rsidR="00526261">
        <w:t xml:space="preserve"> that identifies two threads. When switch = 0, the thread0 and</w:t>
      </w:r>
      <w:r w:rsidR="00C8390A">
        <w:t xml:space="preserve"> switch = 1, thread1 would exec</w:t>
      </w:r>
      <w:r w:rsidR="00526261">
        <w:t xml:space="preserve">ute an instruction. </w:t>
      </w:r>
      <w:r w:rsidR="00C8390A">
        <w:t xml:space="preserve">However, only single thread implemantation was attempted to implement. The code has not been tested and there will be errors if it’s compiled. The stage 3 of the project is implemented partially. </w:t>
      </w:r>
    </w:p>
    <w:p w14:paraId="3C625AFD" w14:textId="4F814E28" w:rsidR="009261F3" w:rsidRDefault="00E07D6D" w:rsidP="009261F3">
      <w:pPr>
        <w:pStyle w:val="Heading1"/>
        <w:numPr>
          <w:ilvl w:val="0"/>
          <w:numId w:val="27"/>
        </w:numPr>
      </w:pPr>
      <w:r>
        <w:t>Conclusion</w:t>
      </w:r>
    </w:p>
    <w:p w14:paraId="29AA0425" w14:textId="02E2839D" w:rsidR="009303D9" w:rsidRDefault="009261F3" w:rsidP="005117AD">
      <w:pPr>
        <w:ind w:left="720"/>
        <w:jc w:val="both"/>
        <w:sectPr w:rsidR="009303D9" w:rsidSect="00C919A4">
          <w:type w:val="continuous"/>
          <w:pgSz w:w="12240" w:h="15840" w:code="1"/>
          <w:pgMar w:top="1080" w:right="907" w:bottom="1440" w:left="907" w:header="720" w:footer="720" w:gutter="0"/>
          <w:cols w:num="2" w:space="360"/>
          <w:docGrid w:linePitch="360"/>
        </w:sectPr>
      </w:pPr>
      <w:r>
        <w:t>The program</w:t>
      </w:r>
      <w:r w:rsidR="00CD3DEC">
        <w:t xml:space="preserve"> doesn’t compile and some of the stages aren’t implemented completely. </w:t>
      </w:r>
      <w:bookmarkStart w:id="0" w:name="_GoBack"/>
      <w:bookmarkEnd w:id="0"/>
    </w:p>
    <w:p w14:paraId="7A6DBC5B"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95E71" w14:textId="77777777" w:rsidR="00BC268C" w:rsidRDefault="00BC268C" w:rsidP="00FE35C1">
      <w:r>
        <w:separator/>
      </w:r>
    </w:p>
  </w:endnote>
  <w:endnote w:type="continuationSeparator" w:id="0">
    <w:p w14:paraId="745C9CDC" w14:textId="77777777" w:rsidR="00BC268C" w:rsidRDefault="00BC268C" w:rsidP="00FE3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16D12" w14:textId="77777777" w:rsidR="00FE35C1" w:rsidRDefault="00FE35C1" w:rsidP="00D02D5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2152C6" w14:textId="77777777" w:rsidR="00FE35C1" w:rsidRDefault="00FE35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331BB" w14:textId="77777777" w:rsidR="00FE35C1" w:rsidRDefault="00FE35C1" w:rsidP="00D02D5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17AD">
      <w:rPr>
        <w:rStyle w:val="PageNumber"/>
        <w:noProof/>
      </w:rPr>
      <w:t>1</w:t>
    </w:r>
    <w:r>
      <w:rPr>
        <w:rStyle w:val="PageNumber"/>
      </w:rPr>
      <w:fldChar w:fldCharType="end"/>
    </w:r>
  </w:p>
  <w:p w14:paraId="31375ACD" w14:textId="77777777" w:rsidR="00FE35C1" w:rsidRDefault="00FE35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4F5BC" w14:textId="77777777" w:rsidR="00BC268C" w:rsidRDefault="00BC268C" w:rsidP="00FE35C1">
      <w:r>
        <w:separator/>
      </w:r>
    </w:p>
  </w:footnote>
  <w:footnote w:type="continuationSeparator" w:id="0">
    <w:p w14:paraId="38EEA38E" w14:textId="77777777" w:rsidR="00BC268C" w:rsidRDefault="00BC268C" w:rsidP="00FE35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3F8A0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5EE07F3"/>
    <w:multiLevelType w:val="hybridMultilevel"/>
    <w:tmpl w:val="4E0200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920B62"/>
    <w:multiLevelType w:val="hybridMultilevel"/>
    <w:tmpl w:val="5B50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F352FF"/>
    <w:multiLevelType w:val="hybridMultilevel"/>
    <w:tmpl w:val="88EC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2"/>
  </w:num>
  <w:num w:numId="3">
    <w:abstractNumId w:val="13"/>
  </w:num>
  <w:num w:numId="4">
    <w:abstractNumId w:val="16"/>
  </w:num>
  <w:num w:numId="5">
    <w:abstractNumId w:val="16"/>
  </w:num>
  <w:num w:numId="6">
    <w:abstractNumId w:val="16"/>
  </w:num>
  <w:num w:numId="7">
    <w:abstractNumId w:val="16"/>
  </w:num>
  <w:num w:numId="8">
    <w:abstractNumId w:val="21"/>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8"/>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embedSystemFonts/>
  <w:proofState w:spelling="clean" w:grammar="clean"/>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538"/>
    <w:rsid w:val="0004781E"/>
    <w:rsid w:val="00076502"/>
    <w:rsid w:val="000874A8"/>
    <w:rsid w:val="000C1E68"/>
    <w:rsid w:val="000D6283"/>
    <w:rsid w:val="00115AC8"/>
    <w:rsid w:val="001A2EFD"/>
    <w:rsid w:val="001B67DC"/>
    <w:rsid w:val="002254A9"/>
    <w:rsid w:val="00234D61"/>
    <w:rsid w:val="00296642"/>
    <w:rsid w:val="003223BE"/>
    <w:rsid w:val="00325FED"/>
    <w:rsid w:val="003A19E2"/>
    <w:rsid w:val="003F234C"/>
    <w:rsid w:val="004D72B5"/>
    <w:rsid w:val="005117AD"/>
    <w:rsid w:val="00526261"/>
    <w:rsid w:val="005403B0"/>
    <w:rsid w:val="00551B7F"/>
    <w:rsid w:val="00575BCA"/>
    <w:rsid w:val="005B0344"/>
    <w:rsid w:val="005B520E"/>
    <w:rsid w:val="005E2800"/>
    <w:rsid w:val="00600893"/>
    <w:rsid w:val="0061149B"/>
    <w:rsid w:val="00651A08"/>
    <w:rsid w:val="00670434"/>
    <w:rsid w:val="0069668D"/>
    <w:rsid w:val="006B6B66"/>
    <w:rsid w:val="006D15D1"/>
    <w:rsid w:val="00740EEA"/>
    <w:rsid w:val="00794804"/>
    <w:rsid w:val="007B33F1"/>
    <w:rsid w:val="007C0308"/>
    <w:rsid w:val="007C2FF2"/>
    <w:rsid w:val="007D65D1"/>
    <w:rsid w:val="007F1F99"/>
    <w:rsid w:val="007F768F"/>
    <w:rsid w:val="0080791D"/>
    <w:rsid w:val="00873603"/>
    <w:rsid w:val="008A2C7D"/>
    <w:rsid w:val="008C4B23"/>
    <w:rsid w:val="009261F3"/>
    <w:rsid w:val="009303D9"/>
    <w:rsid w:val="00933C64"/>
    <w:rsid w:val="00972203"/>
    <w:rsid w:val="009817EA"/>
    <w:rsid w:val="009B3538"/>
    <w:rsid w:val="00A059B3"/>
    <w:rsid w:val="00A50EC6"/>
    <w:rsid w:val="00A84776"/>
    <w:rsid w:val="00AD5466"/>
    <w:rsid w:val="00AE3409"/>
    <w:rsid w:val="00B11A60"/>
    <w:rsid w:val="00B21E65"/>
    <w:rsid w:val="00B22613"/>
    <w:rsid w:val="00B46762"/>
    <w:rsid w:val="00B555A2"/>
    <w:rsid w:val="00B73310"/>
    <w:rsid w:val="00BA1025"/>
    <w:rsid w:val="00BA7387"/>
    <w:rsid w:val="00BC268C"/>
    <w:rsid w:val="00BC3420"/>
    <w:rsid w:val="00BE7D3C"/>
    <w:rsid w:val="00BF5FF6"/>
    <w:rsid w:val="00C00A89"/>
    <w:rsid w:val="00C0207F"/>
    <w:rsid w:val="00C16117"/>
    <w:rsid w:val="00C8390A"/>
    <w:rsid w:val="00C919A4"/>
    <w:rsid w:val="00CC393F"/>
    <w:rsid w:val="00CD3DEC"/>
    <w:rsid w:val="00D632BE"/>
    <w:rsid w:val="00D7536F"/>
    <w:rsid w:val="00E07D6D"/>
    <w:rsid w:val="00E3788E"/>
    <w:rsid w:val="00E61E12"/>
    <w:rsid w:val="00E7596C"/>
    <w:rsid w:val="00E878F2"/>
    <w:rsid w:val="00ED0149"/>
    <w:rsid w:val="00F03103"/>
    <w:rsid w:val="00F271DE"/>
    <w:rsid w:val="00F627DA"/>
    <w:rsid w:val="00F7288F"/>
    <w:rsid w:val="00F9441B"/>
    <w:rsid w:val="00FA4C32"/>
    <w:rsid w:val="00FE35C1"/>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8CC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rsid w:val="00A50EC6"/>
    <w:rPr>
      <w:sz w:val="24"/>
      <w:szCs w:val="24"/>
    </w:rPr>
  </w:style>
  <w:style w:type="paragraph" w:styleId="Footer">
    <w:name w:val="footer"/>
    <w:basedOn w:val="Normal"/>
    <w:link w:val="FooterChar"/>
    <w:rsid w:val="00FE35C1"/>
    <w:pPr>
      <w:tabs>
        <w:tab w:val="center" w:pos="4680"/>
        <w:tab w:val="right" w:pos="9360"/>
      </w:tabs>
    </w:pPr>
  </w:style>
  <w:style w:type="character" w:customStyle="1" w:styleId="FooterChar">
    <w:name w:val="Footer Char"/>
    <w:basedOn w:val="DefaultParagraphFont"/>
    <w:link w:val="Footer"/>
    <w:rsid w:val="00FE35C1"/>
    <w:rPr>
      <w:lang w:eastAsia="en-US"/>
    </w:rPr>
  </w:style>
  <w:style w:type="character" w:styleId="PageNumber">
    <w:name w:val="page number"/>
    <w:basedOn w:val="DefaultParagraphFont"/>
    <w:rsid w:val="00FE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51898">
      <w:bodyDiv w:val="1"/>
      <w:marLeft w:val="0"/>
      <w:marRight w:val="0"/>
      <w:marTop w:val="0"/>
      <w:marBottom w:val="0"/>
      <w:divBdr>
        <w:top w:val="none" w:sz="0" w:space="0" w:color="auto"/>
        <w:left w:val="none" w:sz="0" w:space="0" w:color="auto"/>
        <w:bottom w:val="none" w:sz="0" w:space="0" w:color="auto"/>
        <w:right w:val="none" w:sz="0" w:space="0" w:color="auto"/>
      </w:divBdr>
      <w:divsChild>
        <w:div w:id="120612521">
          <w:marLeft w:val="0"/>
          <w:marRight w:val="0"/>
          <w:marTop w:val="0"/>
          <w:marBottom w:val="0"/>
          <w:divBdr>
            <w:top w:val="none" w:sz="0" w:space="0" w:color="auto"/>
            <w:left w:val="none" w:sz="0" w:space="0" w:color="auto"/>
            <w:bottom w:val="none" w:sz="0" w:space="0" w:color="auto"/>
            <w:right w:val="none" w:sz="0" w:space="0" w:color="auto"/>
          </w:divBdr>
          <w:divsChild>
            <w:div w:id="2089693207">
              <w:marLeft w:val="0"/>
              <w:marRight w:val="0"/>
              <w:marTop w:val="0"/>
              <w:marBottom w:val="0"/>
              <w:divBdr>
                <w:top w:val="none" w:sz="0" w:space="0" w:color="auto"/>
                <w:left w:val="none" w:sz="0" w:space="0" w:color="auto"/>
                <w:bottom w:val="none" w:sz="0" w:space="0" w:color="auto"/>
                <w:right w:val="none" w:sz="0" w:space="0" w:color="auto"/>
              </w:divBdr>
              <w:divsChild>
                <w:div w:id="5485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65244">
      <w:bodyDiv w:val="1"/>
      <w:marLeft w:val="0"/>
      <w:marRight w:val="0"/>
      <w:marTop w:val="0"/>
      <w:marBottom w:val="0"/>
      <w:divBdr>
        <w:top w:val="none" w:sz="0" w:space="0" w:color="auto"/>
        <w:left w:val="none" w:sz="0" w:space="0" w:color="auto"/>
        <w:bottom w:val="none" w:sz="0" w:space="0" w:color="auto"/>
        <w:right w:val="none" w:sz="0" w:space="0" w:color="auto"/>
      </w:divBdr>
      <w:divsChild>
        <w:div w:id="583146204">
          <w:marLeft w:val="0"/>
          <w:marRight w:val="0"/>
          <w:marTop w:val="0"/>
          <w:marBottom w:val="0"/>
          <w:divBdr>
            <w:top w:val="none" w:sz="0" w:space="0" w:color="auto"/>
            <w:left w:val="none" w:sz="0" w:space="0" w:color="auto"/>
            <w:bottom w:val="none" w:sz="0" w:space="0" w:color="auto"/>
            <w:right w:val="none" w:sz="0" w:space="0" w:color="auto"/>
          </w:divBdr>
          <w:divsChild>
            <w:div w:id="554658791">
              <w:marLeft w:val="0"/>
              <w:marRight w:val="0"/>
              <w:marTop w:val="0"/>
              <w:marBottom w:val="0"/>
              <w:divBdr>
                <w:top w:val="none" w:sz="0" w:space="0" w:color="auto"/>
                <w:left w:val="none" w:sz="0" w:space="0" w:color="auto"/>
                <w:bottom w:val="none" w:sz="0" w:space="0" w:color="auto"/>
                <w:right w:val="none" w:sz="0" w:space="0" w:color="auto"/>
              </w:divBdr>
              <w:divsChild>
                <w:div w:id="17410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atsagaa/Library/Group%20Containers/UBF8T346G9.Office/User%20Content.localized/Templates.localized/IEE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6DDE9-E12C-444B-AEA2-55CBE0C5C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IEEE.dotx</Template>
  <TotalTime>71</TotalTime>
  <Pages>1</Pages>
  <Words>210</Words>
  <Characters>1198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Baljinnyam, Andy</dc:creator>
  <cp:keywords/>
  <cp:lastModifiedBy>Baljinnyam, Andy</cp:lastModifiedBy>
  <cp:revision>25</cp:revision>
  <dcterms:created xsi:type="dcterms:W3CDTF">2017-02-20T05:37:00Z</dcterms:created>
  <dcterms:modified xsi:type="dcterms:W3CDTF">2017-04-10T18:43:00Z</dcterms:modified>
</cp:coreProperties>
</file>